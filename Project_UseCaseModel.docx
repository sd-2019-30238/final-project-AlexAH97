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9A51F" w14:textId="414D0E01" w:rsidR="008C4393" w:rsidRPr="00D047E9" w:rsidRDefault="00BB041A">
      <w:pPr>
        <w:pStyle w:val="Title"/>
        <w:jc w:val="right"/>
        <w:rPr>
          <w:rFonts w:ascii="Times New Roman" w:hAnsi="Times New Roman"/>
        </w:rPr>
      </w:pPr>
      <w:r>
        <w:t>Diablo Remastered 1996</w:t>
      </w:r>
      <w:r w:rsidR="00CD4C8A">
        <w:fldChar w:fldCharType="begin"/>
      </w:r>
      <w:r w:rsidR="00CD4C8A">
        <w:instrText xml:space="preserve"> SUBJECT  \* MERGEFORMAT </w:instrText>
      </w:r>
      <w:r w:rsidR="00CD4C8A">
        <w:fldChar w:fldCharType="end"/>
      </w:r>
    </w:p>
    <w:p w14:paraId="2DB06B88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41A0F01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56BE87F5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66729FBD" w14:textId="77777777" w:rsidR="008C4393" w:rsidRPr="00D047E9" w:rsidRDefault="008C4393"/>
    <w:p w14:paraId="5666F86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4754E3C8" w14:textId="77777777" w:rsidR="008C4393" w:rsidRPr="00D047E9" w:rsidRDefault="008C4393"/>
    <w:p w14:paraId="1EB3515D" w14:textId="77777777" w:rsidR="008C4393" w:rsidRPr="00D047E9" w:rsidRDefault="008C4393">
      <w:pPr>
        <w:pStyle w:val="BodyText"/>
      </w:pPr>
    </w:p>
    <w:p w14:paraId="6045313A" w14:textId="77777777" w:rsidR="008C4393" w:rsidRPr="00D047E9" w:rsidRDefault="008C4393">
      <w:pPr>
        <w:pStyle w:val="BodyText"/>
      </w:pPr>
    </w:p>
    <w:p w14:paraId="597E731B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312C85F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6F106611" w14:textId="77777777">
        <w:tc>
          <w:tcPr>
            <w:tcW w:w="2304" w:type="dxa"/>
          </w:tcPr>
          <w:p w14:paraId="629DBE2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893B4C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58A35D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24152C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1140A167" w14:textId="77777777">
        <w:tc>
          <w:tcPr>
            <w:tcW w:w="2304" w:type="dxa"/>
          </w:tcPr>
          <w:p w14:paraId="63287D9B" w14:textId="77777777"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14:paraId="23677EA6" w14:textId="77777777"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14:paraId="547269E4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44552386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63BD6810" w14:textId="77777777">
        <w:tc>
          <w:tcPr>
            <w:tcW w:w="2304" w:type="dxa"/>
          </w:tcPr>
          <w:p w14:paraId="777C9819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1E3F35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0FA2433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74B6DBB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08597D4" w14:textId="77777777">
        <w:tc>
          <w:tcPr>
            <w:tcW w:w="2304" w:type="dxa"/>
          </w:tcPr>
          <w:p w14:paraId="744E127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22650B7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2F36A67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0F45B6E1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694145D4" w14:textId="77777777">
        <w:tc>
          <w:tcPr>
            <w:tcW w:w="2304" w:type="dxa"/>
          </w:tcPr>
          <w:p w14:paraId="201E5B7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7A68CB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B7204B7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02BBEBE" w14:textId="77777777" w:rsidR="008C4393" w:rsidRPr="00D047E9" w:rsidRDefault="008C4393">
            <w:pPr>
              <w:pStyle w:val="Tabletext"/>
            </w:pPr>
          </w:p>
        </w:tc>
      </w:tr>
    </w:tbl>
    <w:p w14:paraId="0820C8CF" w14:textId="77777777" w:rsidR="008C4393" w:rsidRPr="00D047E9" w:rsidRDefault="008C4393"/>
    <w:p w14:paraId="6CC46B2A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46500C6A" w14:textId="77777777" w:rsidR="00D047E9" w:rsidRPr="00445B8E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45B8E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7F9168D" w14:textId="77777777" w:rsidR="00D047E9" w:rsidRPr="00445B8E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45B8E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9E2E31B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8F39C4">
        <w:lastRenderedPageBreak/>
        <w:fldChar w:fldCharType="begin"/>
      </w:r>
      <w:r w:rsidR="008F39C4">
        <w:instrText xml:space="preserve">title  \* Mergeformat </w:instrText>
      </w:r>
      <w:r w:rsidR="008F39C4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8F39C4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02F7261" w14:textId="77777777" w:rsidR="008C4393" w:rsidRPr="00D047E9" w:rsidRDefault="008C4393" w:rsidP="00D047E9">
      <w:pPr>
        <w:pStyle w:val="InfoBlue"/>
      </w:pPr>
    </w:p>
    <w:p w14:paraId="0743B88D" w14:textId="4355F511"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53A775DA" w14:textId="0BEFF79A" w:rsidR="0031354C" w:rsidRPr="0031354C" w:rsidRDefault="0031354C" w:rsidP="0031354C"/>
    <w:p w14:paraId="4C0BAD5F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7706FF88" w14:textId="77777777" w:rsidR="0004741B" w:rsidRPr="00445B8E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>Use case: &lt;use case goal&gt;</w:t>
      </w:r>
    </w:p>
    <w:p w14:paraId="6286056E" w14:textId="2FD81A64" w:rsidR="0004741B" w:rsidRPr="00445B8E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 xml:space="preserve">Level: </w:t>
      </w:r>
      <w:r w:rsidR="009B791F">
        <w:rPr>
          <w:b/>
          <w:i/>
          <w:color w:val="C0504D"/>
          <w:sz w:val="24"/>
        </w:rPr>
        <w:t>experience,story,gameplay</w:t>
      </w:r>
      <w:bookmarkStart w:id="5" w:name="_GoBack"/>
      <w:bookmarkEnd w:id="5"/>
    </w:p>
    <w:p w14:paraId="4A8B4512" w14:textId="7361B024" w:rsidR="0004741B" w:rsidRPr="00445B8E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 xml:space="preserve">Primary actor: </w:t>
      </w:r>
      <w:r w:rsidR="009B791F">
        <w:rPr>
          <w:b/>
          <w:i/>
          <w:color w:val="C0504D"/>
          <w:sz w:val="24"/>
        </w:rPr>
        <w:t>gamer</w:t>
      </w:r>
    </w:p>
    <w:p w14:paraId="5BE5A3E5" w14:textId="77777777" w:rsidR="006C543D" w:rsidRPr="00445B8E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445B8E">
        <w:rPr>
          <w:b/>
          <w:i/>
          <w:color w:val="C0504D"/>
          <w:sz w:val="24"/>
        </w:rPr>
        <w:t>scenario from trigger to goal delivery</w:t>
      </w:r>
      <w:r w:rsidRPr="00445B8E">
        <w:rPr>
          <w:b/>
          <w:i/>
          <w:vanish/>
          <w:color w:val="C0504D"/>
          <w:sz w:val="24"/>
        </w:rPr>
        <w:t>e following format:</w:t>
      </w:r>
      <w:r w:rsidRPr="00445B8E">
        <w:rPr>
          <w:b/>
          <w:i/>
          <w:vanish/>
          <w:color w:val="C0504D"/>
          <w:sz w:val="24"/>
        </w:rPr>
        <w:cr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vanish/>
          <w:color w:val="C0504D"/>
          <w:sz w:val="24"/>
        </w:rPr>
        <w:pgNum/>
      </w:r>
      <w:r w:rsidRPr="00445B8E">
        <w:rPr>
          <w:b/>
          <w:i/>
          <w:color w:val="C0504D"/>
          <w:sz w:val="24"/>
        </w:rPr>
        <w:t>&gt;</w:t>
      </w:r>
    </w:p>
    <w:p w14:paraId="13CD78A9" w14:textId="77777777" w:rsidR="00D047E9" w:rsidRPr="00445B8E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445B8E">
        <w:rPr>
          <w:b/>
          <w:i/>
          <w:color w:val="C0504D"/>
          <w:sz w:val="24"/>
        </w:rPr>
        <w:t>Extensions: &lt;alternate scenarios of success or failure&gt;</w:t>
      </w:r>
    </w:p>
    <w:p w14:paraId="4C9AB785" w14:textId="77777777" w:rsidR="008C4393" w:rsidRPr="00D047E9" w:rsidRDefault="00570E86" w:rsidP="00D047E9">
      <w:pPr>
        <w:pStyle w:val="InfoBlue"/>
      </w:pPr>
      <w:r w:rsidRPr="00D047E9">
        <w:t>]</w:t>
      </w:r>
    </w:p>
    <w:p w14:paraId="667F5822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14:paraId="3E6502FE" w14:textId="77777777" w:rsidR="008C4393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p w14:paraId="0FFA81E6" w14:textId="6B6C5949" w:rsidR="0066419C" w:rsidRPr="0066419C" w:rsidRDefault="00BB041A" w:rsidP="0066419C">
      <w:pPr>
        <w:pStyle w:val="BodyText"/>
      </w:pPr>
      <w:r>
        <w:pict w14:anchorId="18561B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353.4pt">
            <v:imagedata r:id="rId8" o:title="Capture5"/>
          </v:shape>
        </w:pict>
      </w:r>
    </w:p>
    <w:sectPr w:rsidR="0066419C" w:rsidRPr="0066419C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C4FB7" w14:textId="77777777" w:rsidR="008F39C4" w:rsidRDefault="008F39C4">
      <w:pPr>
        <w:spacing w:line="240" w:lineRule="auto"/>
      </w:pPr>
      <w:r>
        <w:separator/>
      </w:r>
    </w:p>
  </w:endnote>
  <w:endnote w:type="continuationSeparator" w:id="0">
    <w:p w14:paraId="74292CF7" w14:textId="77777777" w:rsidR="008F39C4" w:rsidRDefault="008F3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95548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716E23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9B0509" w14:textId="7777777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8F39C4">
            <w:fldChar w:fldCharType="begin"/>
          </w:r>
          <w:r w:rsidR="008F39C4">
            <w:instrText xml:space="preserve"> DOCPROPERTY "Company"  \* MERGEFORMAT </w:instrText>
          </w:r>
          <w:r w:rsidR="008F39C4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8F39C4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BB041A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1D1FB0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9B791F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67C48A7E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5939D" w14:textId="77777777" w:rsidR="008F39C4" w:rsidRDefault="008F39C4">
      <w:pPr>
        <w:spacing w:line="240" w:lineRule="auto"/>
      </w:pPr>
      <w:r>
        <w:separator/>
      </w:r>
    </w:p>
  </w:footnote>
  <w:footnote w:type="continuationSeparator" w:id="0">
    <w:p w14:paraId="7B01FBCF" w14:textId="77777777" w:rsidR="008F39C4" w:rsidRDefault="008F3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3AD6EE" w14:textId="77777777" w:rsidR="008C4393" w:rsidRDefault="008C4393">
    <w:pPr>
      <w:rPr>
        <w:sz w:val="24"/>
      </w:rPr>
    </w:pPr>
  </w:p>
  <w:p w14:paraId="0154266E" w14:textId="77777777" w:rsidR="008C4393" w:rsidRDefault="008C4393">
    <w:pPr>
      <w:pBdr>
        <w:top w:val="single" w:sz="6" w:space="1" w:color="auto"/>
      </w:pBdr>
      <w:rPr>
        <w:sz w:val="24"/>
      </w:rPr>
    </w:pPr>
  </w:p>
  <w:p w14:paraId="145305C2" w14:textId="77777777" w:rsidR="008C4393" w:rsidRDefault="008F39C4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14:paraId="50109501" w14:textId="77777777" w:rsidR="0004741B" w:rsidRDefault="008F39C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14:paraId="27312F2E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24EBB168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AC13FFA" w14:textId="77777777">
      <w:tc>
        <w:tcPr>
          <w:tcW w:w="6379" w:type="dxa"/>
        </w:tcPr>
        <w:p w14:paraId="39E4BA7D" w14:textId="77777777" w:rsidR="008C4393" w:rsidRDefault="008F39C4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6D3145F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1CA07FC" w14:textId="77777777">
      <w:tc>
        <w:tcPr>
          <w:tcW w:w="6379" w:type="dxa"/>
        </w:tcPr>
        <w:p w14:paraId="22C02DE4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41AD5606" w14:textId="77777777" w:rsidR="008C4393" w:rsidRDefault="00570E86">
          <w:r>
            <w:t xml:space="preserve">  Date:  &lt;dd/mmm/yy&gt;</w:t>
          </w:r>
        </w:p>
      </w:tc>
    </w:tr>
    <w:tr w:rsidR="008C4393" w14:paraId="7746B341" w14:textId="77777777">
      <w:tc>
        <w:tcPr>
          <w:tcW w:w="9558" w:type="dxa"/>
          <w:gridSpan w:val="2"/>
        </w:tcPr>
        <w:p w14:paraId="2EA1264A" w14:textId="77777777" w:rsidR="008C4393" w:rsidRDefault="00570E86">
          <w:r>
            <w:t>&lt;document identifier&gt;</w:t>
          </w:r>
        </w:p>
      </w:tc>
    </w:tr>
  </w:tbl>
  <w:p w14:paraId="6E57C4AA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31354C"/>
    <w:rsid w:val="00445B8E"/>
    <w:rsid w:val="004C5BBF"/>
    <w:rsid w:val="0056530F"/>
    <w:rsid w:val="00570E86"/>
    <w:rsid w:val="0066419C"/>
    <w:rsid w:val="00664E4B"/>
    <w:rsid w:val="006C543D"/>
    <w:rsid w:val="008C4393"/>
    <w:rsid w:val="008F39C4"/>
    <w:rsid w:val="0090593F"/>
    <w:rsid w:val="009B791F"/>
    <w:rsid w:val="00BB041A"/>
    <w:rsid w:val="00C709E3"/>
    <w:rsid w:val="00CD4C8A"/>
    <w:rsid w:val="00D047E9"/>
    <w:rsid w:val="00D720D3"/>
    <w:rsid w:val="00FC00B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C5AAB9"/>
  <w15:docId w15:val="{2B15B0FE-FA9E-4B97-AD0C-E4C96BFE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Alexandru Anisorac</cp:lastModifiedBy>
  <cp:revision>10</cp:revision>
  <dcterms:created xsi:type="dcterms:W3CDTF">2010-02-24T09:14:00Z</dcterms:created>
  <dcterms:modified xsi:type="dcterms:W3CDTF">2019-06-06T20:27:00Z</dcterms:modified>
</cp:coreProperties>
</file>